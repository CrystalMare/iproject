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A7" w:rsidRPr="00247D2A" w:rsidRDefault="00DF31A7">
      <w:pPr>
        <w:pStyle w:val="Titel"/>
      </w:pPr>
      <w:r w:rsidRPr="00247D2A">
        <w:t>AGENDA</w:t>
      </w:r>
    </w:p>
    <w:p w:rsidR="00DF31A7" w:rsidRPr="00247D2A" w:rsidRDefault="00DF31A7"/>
    <w:p w:rsidR="00DF31A7" w:rsidRPr="00247D2A" w:rsidRDefault="00567F6C">
      <w:pPr>
        <w:pStyle w:val="Kop1"/>
      </w:pPr>
      <w:r>
        <w:t>Voortgangsvergadering week 3</w:t>
      </w:r>
    </w:p>
    <w:p w:rsidR="00DF31A7" w:rsidRPr="00247D2A" w:rsidRDefault="00322F5C">
      <w:pPr>
        <w:pStyle w:val="Kop2"/>
      </w:pPr>
      <w:r>
        <w:t>Dinsdag 25</w:t>
      </w:r>
      <w:r w:rsidR="00DF31A7" w:rsidRPr="00247D2A">
        <w:t xml:space="preserve"> </w:t>
      </w:r>
      <w:r w:rsidR="00567F6C">
        <w:t>november</w:t>
      </w:r>
      <w:r w:rsidR="00DF31A7" w:rsidRPr="00247D2A">
        <w:t xml:space="preserve"> </w:t>
      </w:r>
      <w:r w:rsidR="00567F6C">
        <w:t>2014</w:t>
      </w:r>
    </w:p>
    <w:p w:rsidR="00DF31A7" w:rsidRPr="00247D2A" w:rsidRDefault="00DF31A7">
      <w:pPr>
        <w:pStyle w:val="Kop2"/>
      </w:pPr>
      <w:r w:rsidRPr="00247D2A">
        <w:t>9:</w:t>
      </w:r>
      <w:r w:rsidR="00567F6C">
        <w:t>30</w:t>
      </w:r>
      <w:r w:rsidRPr="00247D2A">
        <w:t xml:space="preserve"> – </w:t>
      </w:r>
      <w:r w:rsidR="00567F6C">
        <w:t>10:30</w:t>
      </w:r>
      <w:r w:rsidRPr="00247D2A">
        <w:t xml:space="preserve"> uur</w:t>
      </w:r>
    </w:p>
    <w:p w:rsidR="00DF31A7" w:rsidRPr="00247D2A" w:rsidRDefault="00DF31A7"/>
    <w:p w:rsidR="00DF31A7" w:rsidRPr="00247D2A" w:rsidRDefault="00DF31A7">
      <w:r w:rsidRPr="00247D2A">
        <w:t xml:space="preserve">Vergadering belegd door </w:t>
      </w:r>
      <w:r w:rsidR="00567F6C" w:rsidRPr="00567F6C">
        <w:rPr>
          <w:b/>
        </w:rPr>
        <w:t xml:space="preserve">Sven </w:t>
      </w:r>
      <w:proofErr w:type="spellStart"/>
      <w:r w:rsidR="00567F6C" w:rsidRPr="00567F6C">
        <w:rPr>
          <w:b/>
        </w:rPr>
        <w:t>Olderaan</w:t>
      </w:r>
      <w:proofErr w:type="spellEnd"/>
    </w:p>
    <w:p w:rsidR="00DF31A7" w:rsidRPr="00247D2A" w:rsidRDefault="00DF31A7"/>
    <w:p w:rsidR="00DF31A7" w:rsidRPr="00247D2A" w:rsidRDefault="00DF31A7" w:rsidP="00322F5C">
      <w:pPr>
        <w:tabs>
          <w:tab w:val="left" w:pos="1440"/>
        </w:tabs>
        <w:ind w:left="2160" w:hanging="2160"/>
      </w:pPr>
      <w:r w:rsidRPr="00247D2A">
        <w:rPr>
          <w:rStyle w:val="Bold10ptChar"/>
          <w:rFonts w:cs="Times New Roman"/>
        </w:rPr>
        <w:t>Deelnemers:</w:t>
      </w:r>
      <w:r w:rsidRPr="00247D2A">
        <w:tab/>
      </w:r>
      <w:r w:rsidR="008D50BF">
        <w:tab/>
      </w:r>
      <w:r w:rsidR="00567F6C">
        <w:t xml:space="preserve">Xander de Kievit, Nico </w:t>
      </w:r>
      <w:proofErr w:type="spellStart"/>
      <w:r w:rsidR="00567F6C">
        <w:t>Haverdil</w:t>
      </w:r>
      <w:proofErr w:type="spellEnd"/>
      <w:r w:rsidR="00567F6C">
        <w:t xml:space="preserve">, Dick </w:t>
      </w:r>
      <w:proofErr w:type="spellStart"/>
      <w:r w:rsidR="00567F6C">
        <w:t>Pino</w:t>
      </w:r>
      <w:proofErr w:type="spellEnd"/>
      <w:r w:rsidR="00567F6C">
        <w:t>, Koen van Keulen, Justin Klaassen, Ronald Westerbeek</w:t>
      </w:r>
    </w:p>
    <w:p w:rsidR="00DF31A7" w:rsidRPr="00247D2A" w:rsidRDefault="00DF31A7">
      <w:pPr>
        <w:tabs>
          <w:tab w:val="left" w:pos="1440"/>
        </w:tabs>
      </w:pPr>
      <w:r w:rsidRPr="00247D2A">
        <w:rPr>
          <w:rStyle w:val="Bold10ptChar"/>
          <w:rFonts w:cs="Times New Roman"/>
        </w:rPr>
        <w:t>Gaarne lezen:</w:t>
      </w:r>
      <w:r w:rsidRPr="00247D2A">
        <w:tab/>
      </w:r>
      <w:r w:rsidR="008D50BF">
        <w:tab/>
      </w:r>
      <w:r w:rsidR="00567F6C">
        <w:t>Notulen week 2</w:t>
      </w:r>
    </w:p>
    <w:p w:rsidR="00DF31A7" w:rsidRDefault="00DF31A7">
      <w:pPr>
        <w:tabs>
          <w:tab w:val="left" w:pos="1440"/>
        </w:tabs>
      </w:pPr>
      <w:r w:rsidRPr="00247D2A">
        <w:rPr>
          <w:rStyle w:val="Bold10ptChar"/>
          <w:rFonts w:cs="Times New Roman"/>
        </w:rPr>
        <w:t>Gaarne meebrengen:</w:t>
      </w:r>
      <w:r w:rsidRPr="00247D2A">
        <w:tab/>
      </w:r>
      <w:r w:rsidR="00567F6C">
        <w:t>Eigen Agenda</w:t>
      </w:r>
      <w:r w:rsidR="00322F5C">
        <w:t>/Planning</w:t>
      </w:r>
    </w:p>
    <w:p w:rsidR="00567F6C" w:rsidRPr="00567F6C" w:rsidRDefault="00567F6C">
      <w:pPr>
        <w:tabs>
          <w:tab w:val="left" w:pos="1440"/>
        </w:tabs>
      </w:pPr>
      <w:r>
        <w:rPr>
          <w:b/>
        </w:rPr>
        <w:t>Notulist:</w:t>
      </w:r>
      <w:r>
        <w:rPr>
          <w:b/>
        </w:rPr>
        <w:tab/>
      </w:r>
      <w:r>
        <w:rPr>
          <w:b/>
        </w:rPr>
        <w:tab/>
      </w:r>
      <w:r>
        <w:t xml:space="preserve">Dick </w:t>
      </w:r>
      <w:proofErr w:type="spellStart"/>
      <w:r>
        <w:t>Pino</w:t>
      </w:r>
      <w:proofErr w:type="spellEnd"/>
    </w:p>
    <w:p w:rsidR="00DF31A7" w:rsidRPr="00247D2A" w:rsidRDefault="00DF31A7">
      <w:pPr>
        <w:tabs>
          <w:tab w:val="left" w:pos="1440"/>
          <w:tab w:val="left" w:pos="1800"/>
        </w:tabs>
      </w:pPr>
    </w:p>
    <w:p w:rsidR="00DF31A7" w:rsidRPr="00247D2A" w:rsidRDefault="00DF31A7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DF31A7" w:rsidRPr="00247D2A">
        <w:trPr>
          <w:trHeight w:val="864"/>
        </w:trPr>
        <w:tc>
          <w:tcPr>
            <w:tcW w:w="2794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Pr="00247D2A" w:rsidRDefault="00567F6C" w:rsidP="00567F6C">
            <w:pPr>
              <w:pStyle w:val="Kop2"/>
            </w:pPr>
            <w:r>
              <w:t>9:30</w:t>
            </w:r>
            <w:r w:rsidR="00DF31A7" w:rsidRPr="00247D2A">
              <w:t xml:space="preserve"> – </w:t>
            </w:r>
            <w:r>
              <w:t>9</w:t>
            </w:r>
            <w:r w:rsidR="00DF31A7" w:rsidRPr="00247D2A">
              <w:t>:</w:t>
            </w:r>
            <w:r>
              <w:t>45</w:t>
            </w:r>
            <w:r w:rsidR="00DF31A7" w:rsidRPr="00247D2A">
              <w:t xml:space="preserve"> uur</w:t>
            </w:r>
          </w:p>
        </w:tc>
        <w:tc>
          <w:tcPr>
            <w:tcW w:w="5213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Pr="00247D2A" w:rsidRDefault="00DF31A7">
            <w:pPr>
              <w:pStyle w:val="Kop2"/>
            </w:pPr>
            <w:r w:rsidRPr="00247D2A">
              <w:t>Inleiding</w:t>
            </w:r>
          </w:p>
          <w:p w:rsidR="00322F5C" w:rsidRDefault="00322F5C">
            <w:r>
              <w:t>Doornemen agenda planning</w:t>
            </w:r>
          </w:p>
          <w:p w:rsidR="00DF31A7" w:rsidRPr="00247D2A" w:rsidRDefault="00322F5C">
            <w:r>
              <w:t>Ingekomen stukken</w:t>
            </w:r>
          </w:p>
          <w:p w:rsidR="00DF31A7" w:rsidRPr="00247D2A" w:rsidRDefault="00DF31A7"/>
        </w:tc>
        <w:tc>
          <w:tcPr>
            <w:tcW w:w="2348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  <w:vAlign w:val="center"/>
          </w:tcPr>
          <w:p w:rsidR="00DF31A7" w:rsidRPr="00247D2A" w:rsidRDefault="00322F5C">
            <w:pPr>
              <w:pStyle w:val="Locatie"/>
            </w:pPr>
            <w:r>
              <w:t>D1.03</w:t>
            </w:r>
          </w:p>
        </w:tc>
      </w:tr>
      <w:tr w:rsidR="00DF31A7" w:rsidRPr="00247D2A" w:rsidTr="00322F5C">
        <w:trPr>
          <w:trHeight w:val="657"/>
        </w:trPr>
        <w:tc>
          <w:tcPr>
            <w:tcW w:w="2794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Pr="00247D2A" w:rsidRDefault="00322F5C">
            <w:pPr>
              <w:pStyle w:val="Kop2"/>
            </w:pPr>
            <w:r>
              <w:t>9:45 – 10</w:t>
            </w:r>
            <w:r w:rsidR="00DF31A7" w:rsidRPr="00247D2A">
              <w:t>:00 uur</w:t>
            </w:r>
          </w:p>
        </w:tc>
        <w:tc>
          <w:tcPr>
            <w:tcW w:w="5213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567F6C" w:rsidRDefault="00567F6C">
            <w:pPr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A</w:t>
            </w:r>
            <w:r w:rsidRPr="00567F6C">
              <w:rPr>
                <w:rFonts w:eastAsia="SimSun"/>
                <w:b/>
                <w:sz w:val="22"/>
                <w:szCs w:val="22"/>
              </w:rPr>
              <w:t>fspraken binnen de groep</w:t>
            </w:r>
          </w:p>
          <w:p w:rsidR="00DF31A7" w:rsidRPr="00322F5C" w:rsidRDefault="00322F5C" w:rsidP="00322F5C">
            <w:pPr>
              <w:rPr>
                <w:i/>
                <w:iCs/>
              </w:rPr>
            </w:pPr>
            <w:r>
              <w:t>Afspraken</w:t>
            </w:r>
            <w:r w:rsidR="00DF31A7" w:rsidRPr="00247D2A">
              <w:tab/>
            </w:r>
            <w:r>
              <w:rPr>
                <w:i/>
                <w:iCs/>
              </w:rPr>
              <w:t>Justin Klaassen</w:t>
            </w:r>
          </w:p>
        </w:tc>
        <w:tc>
          <w:tcPr>
            <w:tcW w:w="2348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  <w:vAlign w:val="center"/>
          </w:tcPr>
          <w:p w:rsidR="00DF31A7" w:rsidRPr="00247D2A" w:rsidRDefault="00DF31A7">
            <w:pPr>
              <w:pStyle w:val="Locatie"/>
            </w:pPr>
          </w:p>
        </w:tc>
      </w:tr>
      <w:tr w:rsidR="00DF31A7" w:rsidRPr="00247D2A" w:rsidTr="00322F5C">
        <w:trPr>
          <w:trHeight w:val="317"/>
        </w:trPr>
        <w:tc>
          <w:tcPr>
            <w:tcW w:w="2794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Pr="00247D2A" w:rsidRDefault="00322F5C">
            <w:pPr>
              <w:pStyle w:val="Kop2"/>
            </w:pPr>
            <w:r>
              <w:t>10:00 – 10:15</w:t>
            </w:r>
            <w:r w:rsidR="00DF31A7" w:rsidRPr="00247D2A">
              <w:t xml:space="preserve"> uur</w:t>
            </w:r>
          </w:p>
        </w:tc>
        <w:tc>
          <w:tcPr>
            <w:tcW w:w="5213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Default="00322F5C" w:rsidP="00322F5C">
            <w:pPr>
              <w:pStyle w:val="Kop2"/>
            </w:pPr>
            <w:r>
              <w:t>Bespreken van planning aankomen week</w:t>
            </w:r>
          </w:p>
          <w:p w:rsidR="00322F5C" w:rsidRPr="00322F5C" w:rsidRDefault="00322F5C" w:rsidP="00322F5C">
            <w:pPr>
              <w:rPr>
                <w:i/>
              </w:rPr>
            </w:pPr>
            <w:r>
              <w:t xml:space="preserve">Planning           </w:t>
            </w:r>
            <w:r>
              <w:rPr>
                <w:i/>
              </w:rPr>
              <w:t xml:space="preserve">Sven </w:t>
            </w:r>
            <w:proofErr w:type="spellStart"/>
            <w:r>
              <w:rPr>
                <w:i/>
              </w:rPr>
              <w:t>Olderaan</w:t>
            </w:r>
            <w:bookmarkStart w:id="0" w:name="_GoBack"/>
            <w:bookmarkEnd w:id="0"/>
            <w:proofErr w:type="spellEnd"/>
          </w:p>
        </w:tc>
        <w:tc>
          <w:tcPr>
            <w:tcW w:w="2348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  <w:vAlign w:val="center"/>
          </w:tcPr>
          <w:p w:rsidR="00DF31A7" w:rsidRPr="00247D2A" w:rsidRDefault="00DF31A7">
            <w:pPr>
              <w:pStyle w:val="Locatie"/>
            </w:pPr>
          </w:p>
        </w:tc>
      </w:tr>
      <w:tr w:rsidR="00DF31A7" w:rsidRPr="00247D2A">
        <w:trPr>
          <w:trHeight w:val="571"/>
        </w:trPr>
        <w:tc>
          <w:tcPr>
            <w:tcW w:w="2794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Pr="00247D2A" w:rsidRDefault="00322F5C" w:rsidP="00322F5C">
            <w:pPr>
              <w:pStyle w:val="Kop2"/>
            </w:pPr>
            <w:r>
              <w:t>10</w:t>
            </w:r>
            <w:r w:rsidR="00DF31A7" w:rsidRPr="00247D2A">
              <w:t>:</w:t>
            </w:r>
            <w:r>
              <w:t>15 – 10:30</w:t>
            </w:r>
            <w:r w:rsidR="00DF31A7" w:rsidRPr="00247D2A">
              <w:t xml:space="preserve"> uur</w:t>
            </w:r>
          </w:p>
        </w:tc>
        <w:tc>
          <w:tcPr>
            <w:tcW w:w="5213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</w:tcPr>
          <w:p w:rsidR="00DF31A7" w:rsidRPr="00247D2A" w:rsidRDefault="00322F5C">
            <w:pPr>
              <w:pStyle w:val="Kop2"/>
            </w:pPr>
            <w:r>
              <w:t>Afsluiting</w:t>
            </w:r>
          </w:p>
          <w:p w:rsidR="00322F5C" w:rsidRPr="00322F5C" w:rsidRDefault="00322F5C">
            <w:pPr>
              <w:rPr>
                <w:i/>
                <w:iCs/>
              </w:rPr>
            </w:pPr>
            <w:r>
              <w:t>Rondvraag</w:t>
            </w:r>
            <w:r w:rsidR="00DF31A7" w:rsidRPr="00247D2A">
              <w:tab/>
            </w:r>
            <w:r w:rsidR="00DF31A7" w:rsidRPr="00247D2A">
              <w:rPr>
                <w:i/>
                <w:iCs/>
              </w:rPr>
              <w:t>Alle spreker</w:t>
            </w:r>
            <w:r>
              <w:rPr>
                <w:i/>
                <w:iCs/>
              </w:rPr>
              <w:t>s</w:t>
            </w:r>
          </w:p>
        </w:tc>
        <w:tc>
          <w:tcPr>
            <w:tcW w:w="2348" w:type="dxa"/>
            <w:tcBorders>
              <w:top w:val="double" w:sz="6" w:space="0" w:color="5F5F5F"/>
              <w:left w:val="nil"/>
              <w:bottom w:val="double" w:sz="6" w:space="0" w:color="5F5F5F"/>
              <w:right w:val="nil"/>
            </w:tcBorders>
            <w:vAlign w:val="center"/>
          </w:tcPr>
          <w:p w:rsidR="00DF31A7" w:rsidRPr="00247D2A" w:rsidRDefault="00DF31A7">
            <w:pPr>
              <w:pStyle w:val="Locatie"/>
            </w:pPr>
          </w:p>
        </w:tc>
      </w:tr>
    </w:tbl>
    <w:p w:rsidR="00DF31A7" w:rsidRPr="00247D2A" w:rsidRDefault="00DF31A7"/>
    <w:p w:rsidR="00DF31A7" w:rsidRPr="00247D2A" w:rsidRDefault="00DF31A7"/>
    <w:sectPr w:rsidR="00DF31A7" w:rsidRPr="00247D2A" w:rsidSect="00DF31A7">
      <w:pgSz w:w="11907" w:h="16839"/>
      <w:pgMar w:top="1080" w:right="1080" w:bottom="108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6C"/>
    <w:rsid w:val="00247D2A"/>
    <w:rsid w:val="00322F5C"/>
    <w:rsid w:val="00567F6C"/>
    <w:rsid w:val="005C1BE5"/>
    <w:rsid w:val="007A73BD"/>
    <w:rsid w:val="008D50BF"/>
    <w:rsid w:val="00D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Tahoma" w:eastAsia="Times New Roman" w:hAnsi="Tahoma" w:cs="Tahoma"/>
      <w:lang w:val="nl-NL" w:eastAsia="zh-CN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 Black" w:eastAsia="SimSun" w:hAnsi="Arial Black" w:cs="Arial Black"/>
      <w:b/>
      <w:bCs/>
      <w:kern w:val="32"/>
      <w:sz w:val="28"/>
      <w:szCs w:val="28"/>
    </w:rPr>
  </w:style>
  <w:style w:type="paragraph" w:styleId="Kop2">
    <w:name w:val="heading 2"/>
    <w:basedOn w:val="Standaard"/>
    <w:next w:val="Standaard"/>
    <w:qFormat/>
    <w:pPr>
      <w:outlineLvl w:val="1"/>
    </w:pPr>
    <w:rPr>
      <w:rFonts w:eastAsia="SimSun"/>
      <w:b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pPr>
      <w:jc w:val="right"/>
    </w:pPr>
    <w:rPr>
      <w:rFonts w:ascii="Arial Black" w:hAnsi="Arial Black" w:cs="Arial Black"/>
      <w:color w:val="808080"/>
      <w:sz w:val="56"/>
      <w:szCs w:val="56"/>
    </w:rPr>
  </w:style>
  <w:style w:type="paragraph" w:customStyle="1" w:styleId="Locatie">
    <w:name w:val="Locatie"/>
    <w:basedOn w:val="Standaard"/>
    <w:pPr>
      <w:jc w:val="right"/>
    </w:pPr>
    <w:rPr>
      <w:lang w:eastAsia="nl-NL" w:bidi="nl-NL"/>
    </w:rPr>
  </w:style>
  <w:style w:type="character" w:customStyle="1" w:styleId="Bold10ptChar">
    <w:name w:val="Bold 10 pt. Char"/>
    <w:basedOn w:val="Standaardalinea-lettertype"/>
    <w:link w:val="Bold10pt"/>
    <w:locked/>
    <w:rPr>
      <w:rFonts w:ascii="Tahoma" w:hAnsi="Tahoma" w:cs="Tahoma" w:hint="default"/>
      <w:b/>
      <w:bCs w:val="0"/>
      <w:szCs w:val="24"/>
      <w:lang w:val="nl-NL" w:eastAsia="nl-NL" w:bidi="nl-NL"/>
    </w:rPr>
  </w:style>
  <w:style w:type="paragraph" w:customStyle="1" w:styleId="Bold10pt">
    <w:name w:val="Bold 10 pt."/>
    <w:basedOn w:val="Standaard"/>
    <w:link w:val="Bold10ptChar"/>
    <w:pPr>
      <w:tabs>
        <w:tab w:val="left" w:pos="1620"/>
      </w:tabs>
    </w:pPr>
    <w:rPr>
      <w:b/>
      <w:lang w:eastAsia="nl-NL" w:bidi="nl-NL"/>
    </w:rPr>
  </w:style>
  <w:style w:type="paragraph" w:styleId="Documentstructuur">
    <w:name w:val="Document Map"/>
    <w:basedOn w:val="Standaard"/>
    <w:semiHidden/>
    <w:rsid w:val="00DF31A7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Tahoma" w:eastAsia="Times New Roman" w:hAnsi="Tahoma" w:cs="Tahoma"/>
      <w:lang w:val="nl-NL" w:eastAsia="zh-CN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 Black" w:eastAsia="SimSun" w:hAnsi="Arial Black" w:cs="Arial Black"/>
      <w:b/>
      <w:bCs/>
      <w:kern w:val="32"/>
      <w:sz w:val="28"/>
      <w:szCs w:val="28"/>
    </w:rPr>
  </w:style>
  <w:style w:type="paragraph" w:styleId="Kop2">
    <w:name w:val="heading 2"/>
    <w:basedOn w:val="Standaard"/>
    <w:next w:val="Standaard"/>
    <w:qFormat/>
    <w:pPr>
      <w:outlineLvl w:val="1"/>
    </w:pPr>
    <w:rPr>
      <w:rFonts w:eastAsia="SimSun"/>
      <w:b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pPr>
      <w:jc w:val="right"/>
    </w:pPr>
    <w:rPr>
      <w:rFonts w:ascii="Arial Black" w:hAnsi="Arial Black" w:cs="Arial Black"/>
      <w:color w:val="808080"/>
      <w:sz w:val="56"/>
      <w:szCs w:val="56"/>
    </w:rPr>
  </w:style>
  <w:style w:type="paragraph" w:customStyle="1" w:styleId="Locatie">
    <w:name w:val="Locatie"/>
    <w:basedOn w:val="Standaard"/>
    <w:pPr>
      <w:jc w:val="right"/>
    </w:pPr>
    <w:rPr>
      <w:lang w:eastAsia="nl-NL" w:bidi="nl-NL"/>
    </w:rPr>
  </w:style>
  <w:style w:type="character" w:customStyle="1" w:styleId="Bold10ptChar">
    <w:name w:val="Bold 10 pt. Char"/>
    <w:basedOn w:val="Standaardalinea-lettertype"/>
    <w:link w:val="Bold10pt"/>
    <w:locked/>
    <w:rPr>
      <w:rFonts w:ascii="Tahoma" w:hAnsi="Tahoma" w:cs="Tahoma" w:hint="default"/>
      <w:b/>
      <w:bCs w:val="0"/>
      <w:szCs w:val="24"/>
      <w:lang w:val="nl-NL" w:eastAsia="nl-NL" w:bidi="nl-NL"/>
    </w:rPr>
  </w:style>
  <w:style w:type="paragraph" w:customStyle="1" w:styleId="Bold10pt">
    <w:name w:val="Bold 10 pt."/>
    <w:basedOn w:val="Standaard"/>
    <w:link w:val="Bold10ptChar"/>
    <w:pPr>
      <w:tabs>
        <w:tab w:val="left" w:pos="1620"/>
      </w:tabs>
    </w:pPr>
    <w:rPr>
      <w:b/>
      <w:lang w:eastAsia="nl-NL" w:bidi="nl-NL"/>
    </w:rPr>
  </w:style>
  <w:style w:type="paragraph" w:styleId="Documentstructuur">
    <w:name w:val="Document Map"/>
    <w:basedOn w:val="Standaard"/>
    <w:semiHidden/>
    <w:rsid w:val="00DF31A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AppData\Roaming\Microsoft\Sjablonen\MS_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9EAB64F-3D0D-48D5-9792-B64B4DC5C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MS_Agenda.dotx</Template>
  <TotalTime>21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Olderaan</dc:creator>
  <cp:lastModifiedBy>Sven Olderaan</cp:lastModifiedBy>
  <cp:revision>1</cp:revision>
  <cp:lastPrinted>2003-09-10T22:27:00Z</cp:lastPrinted>
  <dcterms:created xsi:type="dcterms:W3CDTF">2014-11-21T17:10:00Z</dcterms:created>
  <dcterms:modified xsi:type="dcterms:W3CDTF">2014-11-21T17:31:00Z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TC062070661043</vt:lpwstr>
  </property>
</Properties>
</file>